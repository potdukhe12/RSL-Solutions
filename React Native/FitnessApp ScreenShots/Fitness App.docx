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554A" w:rsidRPr="008B5277" w:rsidRDefault="00F16B57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  <w:r w:rsidRPr="00F16B57">
        <w:rPr>
          <w:noProof/>
          <w:lang w:val="en-IN" w:eastAsia="en-IN"/>
        </w:rPr>
        <w:drawing>
          <wp:anchor distT="0" distB="0" distL="114300" distR="114300" simplePos="0" relativeHeight="251686912" behindDoc="1" locked="0" layoutInCell="1" allowOverlap="1" wp14:anchorId="514BA6E8" wp14:editId="5E4EE12E">
            <wp:simplePos x="0" y="0"/>
            <wp:positionH relativeFrom="column">
              <wp:posOffset>-448310</wp:posOffset>
            </wp:positionH>
            <wp:positionV relativeFrom="paragraph">
              <wp:posOffset>-583777</wp:posOffset>
            </wp:positionV>
            <wp:extent cx="5414308" cy="7789333"/>
            <wp:effectExtent l="0" t="0" r="0" b="2540"/>
            <wp:wrapNone/>
            <wp:docPr id="42" name="Picture 42" descr="F:\0_RSL_Solution\RSL-Solutions\React Native\FitnessAppUI\components\images\bg3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0_RSL_Solution\RSL-Solutions\React Native\FitnessAppUI\components\images\bg3_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308" cy="778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277">
        <w:rPr>
          <w:noProof/>
          <w:lang w:val="en-IN" w:eastAsia="en-IN"/>
        </w:rPr>
        <w:drawing>
          <wp:anchor distT="0" distB="0" distL="114300" distR="114300" simplePos="0" relativeHeight="251659264" behindDoc="0" locked="0" layoutInCell="1" allowOverlap="1" wp14:anchorId="66E09A88" wp14:editId="51954B37">
            <wp:simplePos x="0" y="0"/>
            <wp:positionH relativeFrom="margin">
              <wp:posOffset>430742</wp:posOffset>
            </wp:positionH>
            <wp:positionV relativeFrom="margin">
              <wp:posOffset>-533400</wp:posOffset>
            </wp:positionV>
            <wp:extent cx="3682365" cy="7727315"/>
            <wp:effectExtent l="0" t="0" r="0" b="6985"/>
            <wp:wrapNone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1"/>
                    <a:stretch/>
                  </pic:blipFill>
                  <pic:spPr bwMode="auto">
                    <a:xfrm>
                      <a:off x="0" y="0"/>
                      <a:ext cx="3682365" cy="772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0"/>
    <w:bookmarkEnd w:id="1"/>
    <w:bookmarkEnd w:id="2"/>
    <w:bookmarkEnd w:id="3"/>
    <w:bookmarkEnd w:id="4"/>
    <w:p w:rsidR="00C6554A" w:rsidRDefault="000F4C8B" w:rsidP="00B24713">
      <w:pPr>
        <w:pStyle w:val="Title"/>
        <w:ind w:left="7920"/>
      </w:pPr>
      <w:r>
        <w:t>Fitness App</w:t>
      </w:r>
    </w:p>
    <w:p w:rsidR="00C6554A" w:rsidRPr="00D5413C" w:rsidRDefault="000F4C8B" w:rsidP="00B24713">
      <w:pPr>
        <w:pStyle w:val="Subtitle"/>
        <w:ind w:left="7920"/>
      </w:pPr>
      <w:bookmarkStart w:id="5" w:name="_GoBack"/>
      <w:bookmarkEnd w:id="5"/>
      <w:r>
        <w:t>RSL Solution</w:t>
      </w:r>
    </w:p>
    <w:p w:rsidR="00C6554A" w:rsidRDefault="000F4C8B" w:rsidP="00B24713">
      <w:pPr>
        <w:pStyle w:val="ContactInfo"/>
        <w:ind w:left="7920"/>
      </w:pPr>
      <w:r>
        <w:t>Saurabh Potdukhe</w:t>
      </w:r>
      <w:r w:rsidR="00C6554A">
        <w:t xml:space="preserve"> | </w:t>
      </w:r>
      <w:r>
        <w:t>React Native Project</w:t>
      </w:r>
      <w:r w:rsidR="00C6554A">
        <w:t xml:space="preserve"> |</w:t>
      </w:r>
      <w:r w:rsidR="00C6554A" w:rsidRPr="00D5413C">
        <w:t xml:space="preserve"> </w:t>
      </w:r>
      <w:r>
        <w:t>05 October 2023</w:t>
      </w:r>
      <w:r w:rsidR="00C6554A">
        <w:br w:type="page"/>
      </w:r>
    </w:p>
    <w:p w:rsidR="00C6554A" w:rsidRPr="00F16B57" w:rsidRDefault="000F4C8B" w:rsidP="00C6554A">
      <w:pPr>
        <w:pStyle w:val="Heading1"/>
        <w:rPr>
          <w:sz w:val="48"/>
        </w:rPr>
      </w:pPr>
      <w:r w:rsidRPr="00F16B57">
        <w:rPr>
          <w:sz w:val="48"/>
        </w:rPr>
        <w:lastRenderedPageBreak/>
        <w:t>App.js</w:t>
      </w:r>
    </w:p>
    <w:p w:rsidR="000F4C8B" w:rsidRPr="000F4C8B" w:rsidRDefault="000F4C8B" w:rsidP="000F4C8B">
      <w:r w:rsidRPr="000F4C8B"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763693</wp:posOffset>
            </wp:positionV>
            <wp:extent cx="5782145" cy="3990975"/>
            <wp:effectExtent l="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214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F4C8B" w:rsidRPr="000F4C8B" w:rsidRDefault="000F4C8B" w:rsidP="000F4C8B">
      <w:pPr>
        <w:pStyle w:val="Heading1"/>
        <w:rPr>
          <w:sz w:val="48"/>
        </w:rPr>
      </w:pPr>
      <w:r w:rsidRPr="000F4C8B">
        <w:rPr>
          <w:sz w:val="48"/>
        </w:rPr>
        <w:lastRenderedPageBreak/>
        <w:t>Home</w:t>
      </w:r>
      <w:r w:rsidR="00F63D52">
        <w:rPr>
          <w:sz w:val="48"/>
        </w:rPr>
        <w:t xml:space="preserve"> Screen</w:t>
      </w:r>
    </w:p>
    <w:p w:rsidR="000F4C8B" w:rsidRPr="000F4C8B" w:rsidRDefault="000F4C8B" w:rsidP="000F4C8B">
      <w:r w:rsidRPr="000F4C8B">
        <w:drawing>
          <wp:anchor distT="0" distB="0" distL="114300" distR="114300" simplePos="0" relativeHeight="251658240" behindDoc="0" locked="0" layoutInCell="1" allowOverlap="1" wp14:anchorId="24E1F21F" wp14:editId="0B1246DD">
            <wp:simplePos x="0" y="0"/>
            <wp:positionH relativeFrom="margin">
              <wp:posOffset>3438525</wp:posOffset>
            </wp:positionH>
            <wp:positionV relativeFrom="paragraph">
              <wp:posOffset>603250</wp:posOffset>
            </wp:positionV>
            <wp:extent cx="6048375" cy="4531630"/>
            <wp:effectExtent l="0" t="0" r="0" b="25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53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</w:t>
      </w:r>
      <w:r w:rsidRPr="008B5277">
        <w:rPr>
          <w:noProof/>
          <w:lang w:val="en-IN" w:eastAsia="en-IN"/>
        </w:rPr>
        <w:drawing>
          <wp:inline distT="0" distB="0" distL="0" distR="0" wp14:anchorId="7B5F2734" wp14:editId="0C6FF160">
            <wp:extent cx="2914650" cy="5901894"/>
            <wp:effectExtent l="0" t="0" r="0" b="381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596" cy="5936207"/>
                    </a:xfrm>
                    <a:prstGeom prst="rect">
                      <a:avLst/>
                    </a:prstGeom>
                    <a:noFill/>
                    <a:ln w="254000" cap="rnd"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t xml:space="preserve">  </w:t>
      </w:r>
    </w:p>
    <w:p w:rsidR="000F4C8B" w:rsidRPr="000F4C8B" w:rsidRDefault="00F63D52" w:rsidP="000F4C8B">
      <w:pPr>
        <w:pStyle w:val="Heading1"/>
        <w:rPr>
          <w:sz w:val="48"/>
        </w:rPr>
      </w:pPr>
      <w:r w:rsidRPr="004D30E4">
        <w:lastRenderedPageBreak/>
        <w:drawing>
          <wp:anchor distT="0" distB="0" distL="114300" distR="114300" simplePos="0" relativeHeight="251660288" behindDoc="0" locked="0" layoutInCell="1" allowOverlap="1" wp14:anchorId="6D0C321F" wp14:editId="07EBB338">
            <wp:simplePos x="0" y="0"/>
            <wp:positionH relativeFrom="column">
              <wp:posOffset>3800475</wp:posOffset>
            </wp:positionH>
            <wp:positionV relativeFrom="paragraph">
              <wp:posOffset>333375</wp:posOffset>
            </wp:positionV>
            <wp:extent cx="4886324" cy="2685415"/>
            <wp:effectExtent l="0" t="0" r="0" b="63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878" cy="26923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C8B" w:rsidRPr="000F4C8B">
        <w:rPr>
          <w:sz w:val="48"/>
        </w:rPr>
        <w:t>Login</w:t>
      </w:r>
      <w:r>
        <w:rPr>
          <w:sz w:val="48"/>
        </w:rPr>
        <w:t xml:space="preserve"> Screen</w:t>
      </w:r>
    </w:p>
    <w:p w:rsidR="000F4C8B" w:rsidRPr="000F4C8B" w:rsidRDefault="004D30E4" w:rsidP="000F4C8B">
      <w:r w:rsidRPr="004D30E4">
        <w:drawing>
          <wp:anchor distT="0" distB="0" distL="114300" distR="114300" simplePos="0" relativeHeight="251661312" behindDoc="0" locked="0" layoutInCell="1" allowOverlap="1" wp14:anchorId="3FD1D333" wp14:editId="6FA011CF">
            <wp:simplePos x="0" y="0"/>
            <wp:positionH relativeFrom="margin">
              <wp:posOffset>3609976</wp:posOffset>
            </wp:positionH>
            <wp:positionV relativeFrom="paragraph">
              <wp:posOffset>2695575</wp:posOffset>
            </wp:positionV>
            <wp:extent cx="5314950" cy="3198495"/>
            <wp:effectExtent l="0" t="0" r="0" b="190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4C8B">
        <w:t xml:space="preserve">     </w:t>
      </w:r>
      <w:r w:rsidR="000F4C8B" w:rsidRPr="000F4C8B">
        <w:rPr>
          <w:noProof/>
          <w:lang w:val="en-IN" w:eastAsia="en-IN"/>
        </w:rPr>
        <w:drawing>
          <wp:inline distT="0" distB="0" distL="0" distR="0" wp14:anchorId="34E85A8C" wp14:editId="50E677DD">
            <wp:extent cx="2998291" cy="5848350"/>
            <wp:effectExtent l="0" t="0" r="0" b="0"/>
            <wp:docPr id="4" name="Picture 4" descr="F:\0_RSL_Solution\RSL-Solutions\React Native\FitnessApp ScreenShots\Final2\16965128887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0_RSL_Solution\RSL-Solutions\React Native\FitnessApp ScreenShots\Final2\169651288878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977" cy="595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0F4C8B" w:rsidRPr="004D30E4" w:rsidRDefault="004D30E4" w:rsidP="000F4C8B">
      <w:pPr>
        <w:pStyle w:val="Heading1"/>
        <w:rPr>
          <w:sz w:val="48"/>
        </w:rPr>
      </w:pPr>
      <w:r w:rsidRPr="004D30E4">
        <w:lastRenderedPageBreak/>
        <w:drawing>
          <wp:anchor distT="0" distB="0" distL="114300" distR="114300" simplePos="0" relativeHeight="251663360" behindDoc="0" locked="0" layoutInCell="1" allowOverlap="1" wp14:anchorId="0DDD373F" wp14:editId="7A9D34DD">
            <wp:simplePos x="0" y="0"/>
            <wp:positionH relativeFrom="margin">
              <wp:posOffset>4029075</wp:posOffset>
            </wp:positionH>
            <wp:positionV relativeFrom="paragraph">
              <wp:posOffset>171450</wp:posOffset>
            </wp:positionV>
            <wp:extent cx="4762500" cy="2876211"/>
            <wp:effectExtent l="0" t="0" r="0" b="63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76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D52" w:rsidRPr="004D30E4">
        <w:rPr>
          <w:sz w:val="48"/>
        </w:rPr>
        <w:t>Sign-</w:t>
      </w:r>
      <w:r w:rsidR="00F63D52">
        <w:rPr>
          <w:sz w:val="48"/>
        </w:rPr>
        <w:t>up Screen</w:t>
      </w:r>
    </w:p>
    <w:p w:rsidR="000F4C8B" w:rsidRPr="000F4C8B" w:rsidRDefault="004D30E4" w:rsidP="000F4C8B">
      <w:r w:rsidRPr="004D30E4">
        <w:drawing>
          <wp:anchor distT="0" distB="0" distL="114300" distR="114300" simplePos="0" relativeHeight="251662336" behindDoc="0" locked="0" layoutInCell="1" allowOverlap="1" wp14:anchorId="00F2590E" wp14:editId="6C4F16FF">
            <wp:simplePos x="0" y="0"/>
            <wp:positionH relativeFrom="margin">
              <wp:posOffset>3905250</wp:posOffset>
            </wp:positionH>
            <wp:positionV relativeFrom="paragraph">
              <wp:posOffset>2743200</wp:posOffset>
            </wp:positionV>
            <wp:extent cx="5029200" cy="3155950"/>
            <wp:effectExtent l="0" t="0" r="0" b="63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</w:t>
      </w:r>
      <w:r w:rsidRPr="004D30E4">
        <w:rPr>
          <w:noProof/>
          <w:lang w:val="en-IN" w:eastAsia="en-IN"/>
        </w:rPr>
        <w:drawing>
          <wp:inline distT="0" distB="0" distL="0" distR="0" wp14:anchorId="31321539" wp14:editId="6964EFF7">
            <wp:extent cx="2886075" cy="5922645"/>
            <wp:effectExtent l="0" t="0" r="9525" b="1905"/>
            <wp:docPr id="7" name="Picture 7" descr="F:\0_RSL_Solution\RSL-Solutions\React Native\FitnessApp ScreenShots\Final2\16965128888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0_RSL_Solution\RSL-Solutions\React Native\FitnessApp ScreenShots\Final2\169651288880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010" cy="593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</w:p>
    <w:p w:rsidR="004D30E4" w:rsidRDefault="00F63D52" w:rsidP="004D30E4">
      <w:pPr>
        <w:pStyle w:val="Heading1"/>
        <w:rPr>
          <w:sz w:val="48"/>
        </w:rPr>
      </w:pPr>
      <w:r>
        <w:rPr>
          <w:sz w:val="48"/>
        </w:rPr>
        <w:lastRenderedPageBreak/>
        <w:t>Gender Screen</w:t>
      </w:r>
    </w:p>
    <w:p w:rsidR="00F63D52" w:rsidRPr="00F63D52" w:rsidRDefault="009558B8" w:rsidP="00F63D52">
      <w:r w:rsidRPr="00F63D52">
        <w:drawing>
          <wp:anchor distT="0" distB="0" distL="114300" distR="114300" simplePos="0" relativeHeight="251665408" behindDoc="0" locked="0" layoutInCell="1" allowOverlap="1" wp14:anchorId="3D38EA87" wp14:editId="4B8A1FF3">
            <wp:simplePos x="0" y="0"/>
            <wp:positionH relativeFrom="margin">
              <wp:posOffset>3756025</wp:posOffset>
            </wp:positionH>
            <wp:positionV relativeFrom="paragraph">
              <wp:posOffset>447675</wp:posOffset>
            </wp:positionV>
            <wp:extent cx="5484495" cy="932815"/>
            <wp:effectExtent l="0" t="0" r="190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3D52">
        <w:drawing>
          <wp:anchor distT="0" distB="0" distL="114300" distR="114300" simplePos="0" relativeHeight="251664384" behindDoc="0" locked="0" layoutInCell="1" allowOverlap="1" wp14:anchorId="71F01F63" wp14:editId="23F1017E">
            <wp:simplePos x="0" y="0"/>
            <wp:positionH relativeFrom="column">
              <wp:posOffset>3667125</wp:posOffset>
            </wp:positionH>
            <wp:positionV relativeFrom="paragraph">
              <wp:posOffset>1704975</wp:posOffset>
            </wp:positionV>
            <wp:extent cx="5676900" cy="373380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D52" w:rsidRPr="00F63D52">
        <w:rPr>
          <w:noProof/>
          <w:lang w:val="en-IN" w:eastAsia="en-IN"/>
        </w:rPr>
        <w:drawing>
          <wp:inline distT="0" distB="0" distL="0" distR="0" wp14:anchorId="62F9FA77" wp14:editId="2B0A91DB">
            <wp:extent cx="2924175" cy="5715275"/>
            <wp:effectExtent l="0" t="0" r="0" b="0"/>
            <wp:docPr id="10" name="Picture 10" descr="F:\0_RSL_Solution\RSL-Solutions\React Native\FitnessApp ScreenShots\Final2\16965128887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0_RSL_Solution\RSL-Solutions\React Native\FitnessApp ScreenShots\Final2\169651288876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793"/>
                    <a:stretch/>
                  </pic:blipFill>
                  <pic:spPr bwMode="auto">
                    <a:xfrm>
                      <a:off x="0" y="0"/>
                      <a:ext cx="2942999" cy="5752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3D52">
        <w:t xml:space="preserve">   </w:t>
      </w:r>
    </w:p>
    <w:p w:rsidR="004D30E4" w:rsidRDefault="0085358A" w:rsidP="004D30E4">
      <w:pPr>
        <w:pStyle w:val="Heading1"/>
        <w:rPr>
          <w:sz w:val="48"/>
        </w:rPr>
      </w:pPr>
      <w:r w:rsidRPr="0085358A">
        <w:lastRenderedPageBreak/>
        <w:drawing>
          <wp:anchor distT="0" distB="0" distL="114300" distR="114300" simplePos="0" relativeHeight="251666432" behindDoc="0" locked="0" layoutInCell="1" allowOverlap="1" wp14:anchorId="10F3D67C" wp14:editId="75781102">
            <wp:simplePos x="0" y="0"/>
            <wp:positionH relativeFrom="column">
              <wp:posOffset>3848100</wp:posOffset>
            </wp:positionH>
            <wp:positionV relativeFrom="paragraph">
              <wp:posOffset>123825</wp:posOffset>
            </wp:positionV>
            <wp:extent cx="5276850" cy="2934911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349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D52">
        <w:rPr>
          <w:sz w:val="48"/>
        </w:rPr>
        <w:t>Exercise Type Screen</w:t>
      </w:r>
    </w:p>
    <w:p w:rsidR="009558B8" w:rsidRDefault="009558B8" w:rsidP="00F63D52"/>
    <w:p w:rsidR="00F63D52" w:rsidRPr="00F63D52" w:rsidRDefault="0085358A" w:rsidP="00F63D52">
      <w:r w:rsidRPr="0085358A">
        <w:drawing>
          <wp:anchor distT="0" distB="0" distL="114300" distR="114300" simplePos="0" relativeHeight="251667456" behindDoc="0" locked="0" layoutInCell="1" allowOverlap="1" wp14:anchorId="0A1EC027" wp14:editId="58BE51C9">
            <wp:simplePos x="0" y="0"/>
            <wp:positionH relativeFrom="column">
              <wp:posOffset>3848100</wp:posOffset>
            </wp:positionH>
            <wp:positionV relativeFrom="paragraph">
              <wp:posOffset>2409825</wp:posOffset>
            </wp:positionV>
            <wp:extent cx="5281892" cy="303847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892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D52" w:rsidRPr="00F63D52">
        <w:rPr>
          <w:noProof/>
          <w:lang w:val="en-IN" w:eastAsia="en-IN"/>
        </w:rPr>
        <w:drawing>
          <wp:inline distT="0" distB="0" distL="0" distR="0" wp14:anchorId="18548003" wp14:editId="7CBFAD75">
            <wp:extent cx="3038475" cy="5260702"/>
            <wp:effectExtent l="0" t="0" r="0" b="0"/>
            <wp:docPr id="13" name="Picture 13" descr="F:\0_RSL_Solution\RSL-Solutions\React Native\FitnessApp ScreenShots\Final2\16965128887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0_RSL_Solution\RSL-Solutions\React Native\FitnessApp ScreenShots\Final2\16965128887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91"/>
                    <a:stretch/>
                  </pic:blipFill>
                  <pic:spPr bwMode="auto">
                    <a:xfrm>
                      <a:off x="0" y="0"/>
                      <a:ext cx="3051578" cy="528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:rsidR="004D30E4" w:rsidRDefault="00F63D52" w:rsidP="004D30E4">
      <w:pPr>
        <w:pStyle w:val="Heading1"/>
        <w:rPr>
          <w:sz w:val="48"/>
        </w:rPr>
      </w:pPr>
      <w:r>
        <w:rPr>
          <w:sz w:val="48"/>
        </w:rPr>
        <w:lastRenderedPageBreak/>
        <w:t>Exercise Mode Screen</w:t>
      </w:r>
    </w:p>
    <w:p w:rsidR="0085358A" w:rsidRDefault="0085358A" w:rsidP="0085358A">
      <w:r w:rsidRPr="0085358A">
        <w:drawing>
          <wp:anchor distT="0" distB="0" distL="114300" distR="114300" simplePos="0" relativeHeight="251668480" behindDoc="0" locked="0" layoutInCell="1" allowOverlap="1" wp14:anchorId="4503C8FB" wp14:editId="3D42270A">
            <wp:simplePos x="0" y="0"/>
            <wp:positionH relativeFrom="column">
              <wp:posOffset>4010025</wp:posOffset>
            </wp:positionH>
            <wp:positionV relativeFrom="paragraph">
              <wp:posOffset>47625</wp:posOffset>
            </wp:positionV>
            <wp:extent cx="4972318" cy="2390775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18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358A" w:rsidRDefault="0085358A" w:rsidP="0085358A"/>
    <w:p w:rsidR="0085358A" w:rsidRPr="0085358A" w:rsidRDefault="0085358A" w:rsidP="0085358A"/>
    <w:p w:rsidR="00F63D52" w:rsidRPr="00F63D52" w:rsidRDefault="0085358A" w:rsidP="00F63D52">
      <w:r w:rsidRPr="0085358A">
        <w:rPr>
          <w:noProof/>
          <w:lang w:val="en-IN" w:eastAsia="en-IN"/>
        </w:rPr>
        <w:drawing>
          <wp:anchor distT="0" distB="0" distL="114300" distR="114300" simplePos="0" relativeHeight="251669504" behindDoc="0" locked="0" layoutInCell="1" allowOverlap="1" wp14:anchorId="5DAF5547" wp14:editId="2A677F01">
            <wp:simplePos x="0" y="0"/>
            <wp:positionH relativeFrom="column">
              <wp:posOffset>3952875</wp:posOffset>
            </wp:positionH>
            <wp:positionV relativeFrom="paragraph">
              <wp:posOffset>1647190</wp:posOffset>
            </wp:positionV>
            <wp:extent cx="5130800" cy="3000117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513" cy="30040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D52">
        <w:rPr>
          <w:noProof/>
          <w:lang w:val="en-IN" w:eastAsia="en-IN"/>
        </w:rPr>
        <w:drawing>
          <wp:inline distT="0" distB="0" distL="0" distR="0" wp14:anchorId="2B1C7084" wp14:editId="7D154B45">
            <wp:extent cx="3080178" cy="4133850"/>
            <wp:effectExtent l="0" t="0" r="6350" b="0"/>
            <wp:docPr id="14" name="Picture 14" descr="C:\Users\potdu\AppData\Local\Microsoft\Windows\INetCache\Content.Word\16965128887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tdu\AppData\Local\Microsoft\Windows\INetCache\Content.Word\16965128887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998"/>
                    <a:stretch/>
                  </pic:blipFill>
                  <pic:spPr bwMode="auto">
                    <a:xfrm>
                      <a:off x="0" y="0"/>
                      <a:ext cx="3091146" cy="414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5358A">
        <w:rPr>
          <w:noProof/>
          <w:lang w:val="en-IN" w:eastAsia="en-IN"/>
        </w:rPr>
        <w:t xml:space="preserve"> </w:t>
      </w:r>
    </w:p>
    <w:p w:rsidR="00F63D52" w:rsidRDefault="009558B8" w:rsidP="00F63D52">
      <w:pPr>
        <w:pStyle w:val="Heading1"/>
        <w:rPr>
          <w:sz w:val="48"/>
        </w:rPr>
      </w:pPr>
      <w:r w:rsidRPr="009558B8">
        <w:lastRenderedPageBreak/>
        <w:drawing>
          <wp:anchor distT="0" distB="0" distL="114300" distR="114300" simplePos="0" relativeHeight="251670528" behindDoc="0" locked="0" layoutInCell="1" allowOverlap="1" wp14:anchorId="233F1E49" wp14:editId="4779A831">
            <wp:simplePos x="0" y="0"/>
            <wp:positionH relativeFrom="margin">
              <wp:posOffset>4124325</wp:posOffset>
            </wp:positionH>
            <wp:positionV relativeFrom="paragraph">
              <wp:posOffset>180975</wp:posOffset>
            </wp:positionV>
            <wp:extent cx="4791075" cy="2959269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330" cy="2981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D52">
        <w:rPr>
          <w:sz w:val="48"/>
        </w:rPr>
        <w:t>Day of the Week</w:t>
      </w:r>
      <w:r w:rsidR="00F63D52">
        <w:rPr>
          <w:sz w:val="48"/>
        </w:rPr>
        <w:t xml:space="preserve"> Screen</w:t>
      </w:r>
    </w:p>
    <w:p w:rsidR="009558B8" w:rsidRDefault="009558B8" w:rsidP="00F63D52">
      <w:pPr>
        <w:rPr>
          <w:noProof/>
          <w:lang w:val="en-IN" w:eastAsia="en-IN"/>
        </w:rPr>
      </w:pPr>
    </w:p>
    <w:p w:rsidR="00F63D52" w:rsidRPr="00F63D52" w:rsidRDefault="009558B8" w:rsidP="00F63D52">
      <w:r w:rsidRPr="009558B8">
        <w:rPr>
          <w:noProof/>
          <w:lang w:val="en-IN" w:eastAsia="en-IN"/>
        </w:rPr>
        <w:drawing>
          <wp:anchor distT="0" distB="0" distL="114300" distR="114300" simplePos="0" relativeHeight="251671552" behindDoc="0" locked="0" layoutInCell="1" allowOverlap="1" wp14:anchorId="6ADE0579" wp14:editId="6284E393">
            <wp:simplePos x="0" y="0"/>
            <wp:positionH relativeFrom="column">
              <wp:posOffset>4286250</wp:posOffset>
            </wp:positionH>
            <wp:positionV relativeFrom="paragraph">
              <wp:posOffset>2886075</wp:posOffset>
            </wp:positionV>
            <wp:extent cx="4429125" cy="2972163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972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IN" w:eastAsia="en-IN"/>
        </w:rPr>
        <w:t xml:space="preserve">   </w:t>
      </w:r>
      <w:r w:rsidR="00F63D52" w:rsidRPr="00F63D52">
        <w:rPr>
          <w:noProof/>
          <w:lang w:val="en-IN" w:eastAsia="en-IN"/>
        </w:rPr>
        <w:drawing>
          <wp:inline distT="0" distB="0" distL="0" distR="0" wp14:anchorId="02C3F300" wp14:editId="324DF229">
            <wp:extent cx="2981325" cy="5620252"/>
            <wp:effectExtent l="0" t="0" r="0" b="0"/>
            <wp:docPr id="15" name="Picture 15" descr="F:\0_RSL_Solution\RSL-Solutions\React Native\FitnessApp ScreenShots\Final2\1696512888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0_RSL_Solution\RSL-Solutions\React Native\FitnessApp ScreenShots\Final2\16965128887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93"/>
                    <a:stretch/>
                  </pic:blipFill>
                  <pic:spPr bwMode="auto">
                    <a:xfrm>
                      <a:off x="0" y="0"/>
                      <a:ext cx="2997617" cy="565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58B8">
        <w:rPr>
          <w:noProof/>
          <w:lang w:val="en-IN" w:eastAsia="en-IN"/>
        </w:rPr>
        <w:t xml:space="preserve"> </w:t>
      </w:r>
    </w:p>
    <w:p w:rsidR="00F63D52" w:rsidRDefault="007567BC" w:rsidP="00F63D52">
      <w:pPr>
        <w:pStyle w:val="Heading1"/>
        <w:rPr>
          <w:sz w:val="48"/>
        </w:rPr>
      </w:pPr>
      <w:r w:rsidRPr="007567BC">
        <w:lastRenderedPageBreak/>
        <w:drawing>
          <wp:anchor distT="0" distB="0" distL="114300" distR="114300" simplePos="0" relativeHeight="251674624" behindDoc="0" locked="0" layoutInCell="1" allowOverlap="1" wp14:anchorId="3E297535" wp14:editId="578246D9">
            <wp:simplePos x="0" y="0"/>
            <wp:positionH relativeFrom="margin">
              <wp:posOffset>4286250</wp:posOffset>
            </wp:positionH>
            <wp:positionV relativeFrom="paragraph">
              <wp:posOffset>114300</wp:posOffset>
            </wp:positionV>
            <wp:extent cx="4264345" cy="689610"/>
            <wp:effectExtent l="0" t="0" r="317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34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D52">
        <w:rPr>
          <w:sz w:val="48"/>
        </w:rPr>
        <w:t xml:space="preserve">Exercise </w:t>
      </w:r>
      <w:r w:rsidR="00F63D52">
        <w:rPr>
          <w:sz w:val="48"/>
        </w:rPr>
        <w:t>List</w:t>
      </w:r>
      <w:r w:rsidR="00F63D52">
        <w:rPr>
          <w:sz w:val="48"/>
        </w:rPr>
        <w:t xml:space="preserve"> Screen</w:t>
      </w:r>
    </w:p>
    <w:p w:rsidR="007567BC" w:rsidRDefault="007567BC" w:rsidP="00F63D52"/>
    <w:p w:rsidR="00F63D52" w:rsidRPr="00F63D52" w:rsidRDefault="007567BC" w:rsidP="00F63D52">
      <w:r w:rsidRPr="009558B8">
        <w:drawing>
          <wp:anchor distT="0" distB="0" distL="114300" distR="114300" simplePos="0" relativeHeight="251672576" behindDoc="0" locked="0" layoutInCell="1" allowOverlap="1" wp14:anchorId="670D5AEE" wp14:editId="06664AC2">
            <wp:simplePos x="0" y="0"/>
            <wp:positionH relativeFrom="margin">
              <wp:posOffset>4191000</wp:posOffset>
            </wp:positionH>
            <wp:positionV relativeFrom="paragraph">
              <wp:posOffset>168275</wp:posOffset>
            </wp:positionV>
            <wp:extent cx="4467225" cy="2795270"/>
            <wp:effectExtent l="0" t="0" r="9525" b="508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58B8">
        <w:drawing>
          <wp:anchor distT="0" distB="0" distL="114300" distR="114300" simplePos="0" relativeHeight="251673600" behindDoc="0" locked="0" layoutInCell="1" allowOverlap="1" wp14:anchorId="39028033" wp14:editId="2FFCE4D1">
            <wp:simplePos x="0" y="0"/>
            <wp:positionH relativeFrom="column">
              <wp:posOffset>4648200</wp:posOffset>
            </wp:positionH>
            <wp:positionV relativeFrom="paragraph">
              <wp:posOffset>3114040</wp:posOffset>
            </wp:positionV>
            <wp:extent cx="3629025" cy="2534285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</w:t>
      </w:r>
      <w:r w:rsidR="00F63D52" w:rsidRPr="00F63D52">
        <w:rPr>
          <w:noProof/>
          <w:lang w:val="en-IN" w:eastAsia="en-IN"/>
        </w:rPr>
        <w:drawing>
          <wp:inline distT="0" distB="0" distL="0" distR="0" wp14:anchorId="6B70D3C4" wp14:editId="6278F70B">
            <wp:extent cx="2781300" cy="5554749"/>
            <wp:effectExtent l="0" t="0" r="0" b="8255"/>
            <wp:docPr id="16" name="Picture 16" descr="F:\0_RSL_Solution\RSL-Solutions\React Native\FitnessApp ScreenShots\Final2\1696512888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0_RSL_Solution\RSL-Solutions\React Native\FitnessApp ScreenShots\Final2\169651288870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353" cy="55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58B8">
        <w:t xml:space="preserve">   </w:t>
      </w:r>
    </w:p>
    <w:p w:rsidR="00F63D52" w:rsidRDefault="00F63D52" w:rsidP="00F63D52">
      <w:pPr>
        <w:pStyle w:val="Heading1"/>
        <w:rPr>
          <w:sz w:val="48"/>
        </w:rPr>
      </w:pPr>
      <w:r>
        <w:rPr>
          <w:sz w:val="48"/>
        </w:rPr>
        <w:lastRenderedPageBreak/>
        <w:t xml:space="preserve">Exercise </w:t>
      </w:r>
      <w:r>
        <w:rPr>
          <w:sz w:val="48"/>
        </w:rPr>
        <w:t>Detail</w:t>
      </w:r>
      <w:r>
        <w:rPr>
          <w:sz w:val="48"/>
        </w:rPr>
        <w:t xml:space="preserve"> Screen</w:t>
      </w:r>
    </w:p>
    <w:p w:rsidR="007567BC" w:rsidRDefault="007567BC" w:rsidP="00F63D52">
      <w:r w:rsidRPr="007567BC">
        <w:drawing>
          <wp:anchor distT="0" distB="0" distL="114300" distR="114300" simplePos="0" relativeHeight="251677696" behindDoc="0" locked="0" layoutInCell="1" allowOverlap="1" wp14:anchorId="44E19FC8" wp14:editId="1EBB88FC">
            <wp:simplePos x="0" y="0"/>
            <wp:positionH relativeFrom="column">
              <wp:posOffset>4400550</wp:posOffset>
            </wp:positionH>
            <wp:positionV relativeFrom="paragraph">
              <wp:posOffset>3112770</wp:posOffset>
            </wp:positionV>
            <wp:extent cx="3246755" cy="150495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67BC">
        <w:drawing>
          <wp:anchor distT="0" distB="0" distL="114300" distR="114300" simplePos="0" relativeHeight="251678720" behindDoc="0" locked="0" layoutInCell="1" allowOverlap="1" wp14:anchorId="390E6F62" wp14:editId="79D3CC1A">
            <wp:simplePos x="0" y="0"/>
            <wp:positionH relativeFrom="column">
              <wp:posOffset>4398645</wp:posOffset>
            </wp:positionH>
            <wp:positionV relativeFrom="paragraph">
              <wp:posOffset>4608830</wp:posOffset>
            </wp:positionV>
            <wp:extent cx="3844290" cy="1306195"/>
            <wp:effectExtent l="0" t="0" r="3810" b="825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67BC">
        <w:drawing>
          <wp:anchor distT="0" distB="0" distL="114300" distR="114300" simplePos="0" relativeHeight="251675648" behindDoc="0" locked="0" layoutInCell="1" allowOverlap="1" wp14:anchorId="336AFA35" wp14:editId="2A0D835B">
            <wp:simplePos x="0" y="0"/>
            <wp:positionH relativeFrom="column">
              <wp:posOffset>4410710</wp:posOffset>
            </wp:positionH>
            <wp:positionV relativeFrom="paragraph">
              <wp:posOffset>8890</wp:posOffset>
            </wp:positionV>
            <wp:extent cx="5164455" cy="137795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455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3D52" w:rsidRPr="00F63D52" w:rsidRDefault="007567BC" w:rsidP="00F63D52">
      <w:r w:rsidRPr="007567BC">
        <w:drawing>
          <wp:anchor distT="0" distB="0" distL="114300" distR="114300" simplePos="0" relativeHeight="251676672" behindDoc="0" locked="0" layoutInCell="1" allowOverlap="1" wp14:anchorId="63750FD0" wp14:editId="1CEC8747">
            <wp:simplePos x="0" y="0"/>
            <wp:positionH relativeFrom="column">
              <wp:posOffset>4410710</wp:posOffset>
            </wp:positionH>
            <wp:positionV relativeFrom="paragraph">
              <wp:posOffset>987425</wp:posOffset>
            </wp:positionV>
            <wp:extent cx="4367530" cy="16256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53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D52" w:rsidRPr="00F63D52">
        <w:rPr>
          <w:noProof/>
          <w:lang w:val="en-IN" w:eastAsia="en-IN"/>
        </w:rPr>
        <w:drawing>
          <wp:inline distT="0" distB="0" distL="0" distR="0" wp14:anchorId="64602A04" wp14:editId="5838CB65">
            <wp:extent cx="3181232" cy="5476875"/>
            <wp:effectExtent l="0" t="0" r="635" b="0"/>
            <wp:docPr id="17" name="Picture 17" descr="F:\0_RSL_Solution\RSL-Solutions\React Native\FitnessApp ScreenShots\Final2\16965128886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0_RSL_Solution\RSL-Solutions\React Native\FitnessApp ScreenShots\Final2\169651288869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40"/>
                    <a:stretch/>
                  </pic:blipFill>
                  <pic:spPr bwMode="auto">
                    <a:xfrm>
                      <a:off x="0" y="0"/>
                      <a:ext cx="3188195" cy="548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:rsidR="00F63D52" w:rsidRDefault="00F63D52" w:rsidP="00F63D52">
      <w:pPr>
        <w:pStyle w:val="Heading1"/>
        <w:rPr>
          <w:sz w:val="48"/>
        </w:rPr>
      </w:pPr>
      <w:r>
        <w:rPr>
          <w:sz w:val="48"/>
        </w:rPr>
        <w:lastRenderedPageBreak/>
        <w:t xml:space="preserve">Exercise </w:t>
      </w:r>
      <w:r w:rsidR="0085358A">
        <w:rPr>
          <w:sz w:val="48"/>
        </w:rPr>
        <w:t>Steps &amp; Uses Modal</w:t>
      </w:r>
    </w:p>
    <w:p w:rsidR="007462E7" w:rsidRDefault="007462E7" w:rsidP="0085358A"/>
    <w:p w:rsidR="0085358A" w:rsidRPr="0085358A" w:rsidRDefault="007462E7" w:rsidP="0085358A">
      <w:r w:rsidRPr="007462E7">
        <w:drawing>
          <wp:anchor distT="0" distB="0" distL="114300" distR="114300" simplePos="0" relativeHeight="251679744" behindDoc="0" locked="0" layoutInCell="1" allowOverlap="1" wp14:anchorId="247FAB86" wp14:editId="50E3EC06">
            <wp:simplePos x="0" y="0"/>
            <wp:positionH relativeFrom="column">
              <wp:posOffset>3498850</wp:posOffset>
            </wp:positionH>
            <wp:positionV relativeFrom="paragraph">
              <wp:posOffset>1947333</wp:posOffset>
            </wp:positionV>
            <wp:extent cx="5755640" cy="3178001"/>
            <wp:effectExtent l="0" t="0" r="0" b="381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178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</w:t>
      </w:r>
      <w:r w:rsidR="0085358A" w:rsidRPr="0085358A">
        <w:rPr>
          <w:noProof/>
          <w:lang w:val="en-IN" w:eastAsia="en-IN"/>
        </w:rPr>
        <w:drawing>
          <wp:inline distT="0" distB="0" distL="0" distR="0" wp14:anchorId="059F2372" wp14:editId="451F7387">
            <wp:extent cx="2777067" cy="5569337"/>
            <wp:effectExtent l="0" t="0" r="4445" b="0"/>
            <wp:docPr id="18" name="Picture 18" descr="F:\0_RSL_Solution\RSL-Solutions\React Native\FitnessApp ScreenShots\Final2\1696512888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0_RSL_Solution\RSL-Solutions\React Native\FitnessApp ScreenShots\Final2\169651288868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4" b="3606"/>
                    <a:stretch/>
                  </pic:blipFill>
                  <pic:spPr bwMode="auto">
                    <a:xfrm>
                      <a:off x="0" y="0"/>
                      <a:ext cx="2789172" cy="559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:rsidR="0085358A" w:rsidRDefault="0085358A" w:rsidP="0085358A">
      <w:pPr>
        <w:pStyle w:val="Heading1"/>
        <w:rPr>
          <w:sz w:val="48"/>
        </w:rPr>
      </w:pPr>
      <w:r>
        <w:rPr>
          <w:sz w:val="48"/>
        </w:rPr>
        <w:lastRenderedPageBreak/>
        <w:t>Main Menu Modal</w:t>
      </w:r>
    </w:p>
    <w:p w:rsidR="007462E7" w:rsidRDefault="007462E7" w:rsidP="0085358A"/>
    <w:p w:rsidR="0085358A" w:rsidRPr="0085358A" w:rsidRDefault="007462E7" w:rsidP="0085358A">
      <w:r w:rsidRPr="007462E7">
        <w:drawing>
          <wp:anchor distT="0" distB="0" distL="114300" distR="114300" simplePos="0" relativeHeight="251680768" behindDoc="0" locked="0" layoutInCell="1" allowOverlap="1" wp14:anchorId="231C1603" wp14:editId="078545B0">
            <wp:simplePos x="0" y="0"/>
            <wp:positionH relativeFrom="margin">
              <wp:posOffset>3445934</wp:posOffset>
            </wp:positionH>
            <wp:positionV relativeFrom="paragraph">
              <wp:posOffset>2705747</wp:posOffset>
            </wp:positionV>
            <wp:extent cx="5765800" cy="2248735"/>
            <wp:effectExtent l="0" t="0" r="635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780" cy="2254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58A" w:rsidRPr="0085358A">
        <w:rPr>
          <w:noProof/>
          <w:lang w:val="en-IN" w:eastAsia="en-IN"/>
        </w:rPr>
        <w:drawing>
          <wp:inline distT="0" distB="0" distL="0" distR="0" wp14:anchorId="3CBA16AA" wp14:editId="4A044C80">
            <wp:extent cx="2895600" cy="5508999"/>
            <wp:effectExtent l="0" t="0" r="0" b="0"/>
            <wp:docPr id="19" name="Picture 19" descr="F:\0_RSL_Solution\RSL-Solutions\React Native\FitnessApp ScreenShots\Final2\16965128886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0_RSL_Solution\RSL-Solutions\React Native\FitnessApp ScreenShots\Final2\169651288866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90"/>
                    <a:stretch/>
                  </pic:blipFill>
                  <pic:spPr bwMode="auto">
                    <a:xfrm>
                      <a:off x="0" y="0"/>
                      <a:ext cx="2913899" cy="554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:rsidR="0085358A" w:rsidRDefault="0085358A" w:rsidP="0085358A">
      <w:pPr>
        <w:pStyle w:val="Heading1"/>
        <w:rPr>
          <w:sz w:val="48"/>
        </w:rPr>
      </w:pPr>
      <w:r>
        <w:rPr>
          <w:sz w:val="48"/>
        </w:rPr>
        <w:lastRenderedPageBreak/>
        <w:t>BMI Calculator</w:t>
      </w:r>
      <w:r>
        <w:rPr>
          <w:sz w:val="48"/>
        </w:rPr>
        <w:t xml:space="preserve"> Screen</w:t>
      </w:r>
    </w:p>
    <w:p w:rsidR="007462E7" w:rsidRDefault="007462E7" w:rsidP="0085358A"/>
    <w:p w:rsidR="0085358A" w:rsidRPr="0085358A" w:rsidRDefault="007462E7" w:rsidP="007462E7">
      <w:pPr>
        <w:tabs>
          <w:tab w:val="left" w:pos="10467"/>
        </w:tabs>
      </w:pPr>
      <w:r w:rsidRPr="007462E7">
        <w:drawing>
          <wp:anchor distT="0" distB="0" distL="114300" distR="114300" simplePos="0" relativeHeight="251681792" behindDoc="0" locked="0" layoutInCell="1" allowOverlap="1" wp14:anchorId="3672CD93" wp14:editId="6D4543D6">
            <wp:simplePos x="0" y="0"/>
            <wp:positionH relativeFrom="margin">
              <wp:posOffset>4105910</wp:posOffset>
            </wp:positionH>
            <wp:positionV relativeFrom="paragraph">
              <wp:posOffset>236855</wp:posOffset>
            </wp:positionV>
            <wp:extent cx="4715510" cy="3216275"/>
            <wp:effectExtent l="0" t="0" r="8890" b="317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62E7">
        <w:drawing>
          <wp:anchor distT="0" distB="0" distL="114300" distR="114300" simplePos="0" relativeHeight="251682816" behindDoc="0" locked="0" layoutInCell="1" allowOverlap="1" wp14:anchorId="5AD5C409" wp14:editId="55CE7B6A">
            <wp:simplePos x="0" y="0"/>
            <wp:positionH relativeFrom="margin">
              <wp:posOffset>4105910</wp:posOffset>
            </wp:positionH>
            <wp:positionV relativeFrom="paragraph">
              <wp:posOffset>3433657</wp:posOffset>
            </wp:positionV>
            <wp:extent cx="4715510" cy="1592580"/>
            <wp:effectExtent l="0" t="0" r="8890" b="762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</w:t>
      </w:r>
      <w:r w:rsidR="0085358A" w:rsidRPr="0085358A">
        <w:rPr>
          <w:noProof/>
          <w:lang w:val="en-IN" w:eastAsia="en-IN"/>
        </w:rPr>
        <w:drawing>
          <wp:inline distT="0" distB="0" distL="0" distR="0" wp14:anchorId="069A9D48" wp14:editId="74909384">
            <wp:extent cx="2914484" cy="5477933"/>
            <wp:effectExtent l="0" t="0" r="635" b="8890"/>
            <wp:docPr id="20" name="Picture 20" descr="F:\0_RSL_Solution\RSL-Solutions\React Native\FitnessApp ScreenShots\Final2\1696512888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0_RSL_Solution\RSL-Solutions\React Native\FitnessApp ScreenShots\Final2\16965128886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51"/>
                    <a:stretch/>
                  </pic:blipFill>
                  <pic:spPr bwMode="auto">
                    <a:xfrm>
                      <a:off x="0" y="0"/>
                      <a:ext cx="2930048" cy="55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tab/>
      </w:r>
    </w:p>
    <w:p w:rsidR="0085358A" w:rsidRDefault="0085358A" w:rsidP="0085358A">
      <w:pPr>
        <w:pStyle w:val="Heading1"/>
        <w:rPr>
          <w:sz w:val="48"/>
        </w:rPr>
      </w:pPr>
      <w:r>
        <w:rPr>
          <w:sz w:val="48"/>
        </w:rPr>
        <w:lastRenderedPageBreak/>
        <w:t>Settings</w:t>
      </w:r>
      <w:r>
        <w:rPr>
          <w:sz w:val="48"/>
        </w:rPr>
        <w:t xml:space="preserve"> Screen</w:t>
      </w:r>
      <w:r w:rsidR="00F16B57">
        <w:rPr>
          <w:sz w:val="48"/>
        </w:rPr>
        <w:t xml:space="preserve"> &amp; Exercise Data</w:t>
      </w:r>
    </w:p>
    <w:p w:rsidR="007462E7" w:rsidRDefault="00F16B57" w:rsidP="0085358A">
      <w:r w:rsidRPr="00F16B57">
        <w:rPr>
          <w:noProof/>
          <w:lang w:val="en-IN" w:eastAsia="en-IN"/>
        </w:rPr>
        <w:drawing>
          <wp:anchor distT="0" distB="0" distL="114300" distR="114300" simplePos="0" relativeHeight="251684864" behindDoc="0" locked="0" layoutInCell="1" allowOverlap="1" wp14:anchorId="4CA4DDDF" wp14:editId="6BE08169">
            <wp:simplePos x="0" y="0"/>
            <wp:positionH relativeFrom="column">
              <wp:posOffset>5291032</wp:posOffset>
            </wp:positionH>
            <wp:positionV relativeFrom="paragraph">
              <wp:posOffset>6985</wp:posOffset>
            </wp:positionV>
            <wp:extent cx="1958340" cy="1920240"/>
            <wp:effectExtent l="0" t="0" r="3810" b="381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5358A" w:rsidRPr="0085358A" w:rsidRDefault="00F16B57" w:rsidP="0085358A">
      <w:r w:rsidRPr="00F16B57">
        <w:drawing>
          <wp:anchor distT="0" distB="0" distL="114300" distR="114300" simplePos="0" relativeHeight="251683840" behindDoc="0" locked="0" layoutInCell="1" allowOverlap="1" wp14:anchorId="5D9D5CF5" wp14:editId="79041737">
            <wp:simplePos x="0" y="0"/>
            <wp:positionH relativeFrom="column">
              <wp:posOffset>3293321</wp:posOffset>
            </wp:positionH>
            <wp:positionV relativeFrom="paragraph">
              <wp:posOffset>1654810</wp:posOffset>
            </wp:positionV>
            <wp:extent cx="6227445" cy="3802380"/>
            <wp:effectExtent l="0" t="0" r="1905" b="762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5358A" w:rsidRPr="0085358A">
        <w:rPr>
          <w:noProof/>
          <w:lang w:val="en-IN" w:eastAsia="en-IN"/>
        </w:rPr>
        <w:drawing>
          <wp:inline distT="0" distB="0" distL="0" distR="0" wp14:anchorId="2CFB8E9F" wp14:editId="499B2421">
            <wp:extent cx="2814068" cy="5494867"/>
            <wp:effectExtent l="0" t="0" r="5715" b="0"/>
            <wp:docPr id="21" name="Picture 21" descr="F:\0_RSL_Solution\RSL-Solutions\React Native\FitnessApp ScreenShots\Final2\1696512888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0_RSL_Solution\RSL-Solutions\React Native\FitnessApp ScreenShots\Final2\16965128886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78"/>
                    <a:stretch/>
                  </pic:blipFill>
                  <pic:spPr bwMode="auto">
                    <a:xfrm>
                      <a:off x="0" y="0"/>
                      <a:ext cx="2824637" cy="551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6B57">
        <w:rPr>
          <w:noProof/>
          <w:lang w:val="en-IN" w:eastAsia="en-IN"/>
        </w:rPr>
        <w:t xml:space="preserve"> </w:t>
      </w:r>
    </w:p>
    <w:p w:rsidR="000F4C8B" w:rsidRDefault="000F4C8B" w:rsidP="000F4C8B">
      <w:pPr>
        <w:pStyle w:val="Heading1"/>
        <w:rPr>
          <w:rFonts w:asciiTheme="minorHAnsi" w:eastAsiaTheme="minorEastAsia" w:hAnsiTheme="minorHAnsi" w:cstheme="minorBidi"/>
          <w:color w:val="auto"/>
          <w:sz w:val="22"/>
        </w:rPr>
      </w:pPr>
    </w:p>
    <w:p w:rsidR="00F16B57" w:rsidRDefault="00F16B57" w:rsidP="00F16B57">
      <w:pPr>
        <w:pStyle w:val="Title"/>
      </w:pPr>
    </w:p>
    <w:p w:rsidR="00F16B57" w:rsidRDefault="00F16B57" w:rsidP="00F16B57">
      <w:pPr>
        <w:pStyle w:val="Title"/>
      </w:pPr>
    </w:p>
    <w:p w:rsidR="00F16B57" w:rsidRDefault="00F16B57" w:rsidP="00F16B57">
      <w:pPr>
        <w:pStyle w:val="Title"/>
      </w:pPr>
    </w:p>
    <w:p w:rsidR="00F16B57" w:rsidRDefault="00F16B57" w:rsidP="00F16B57">
      <w:pPr>
        <w:pStyle w:val="Title"/>
      </w:pPr>
    </w:p>
    <w:p w:rsidR="002C74C0" w:rsidRPr="00F16B57" w:rsidRDefault="00F16B57" w:rsidP="00F16B57">
      <w:pPr>
        <w:pStyle w:val="Title"/>
        <w:rPr>
          <w:sz w:val="96"/>
        </w:rPr>
      </w:pPr>
      <w:r w:rsidRPr="00F16B57">
        <w:rPr>
          <w:sz w:val="96"/>
        </w:rPr>
        <w:t>Thank You</w:t>
      </w:r>
    </w:p>
    <w:sectPr w:rsidR="002C74C0" w:rsidRPr="00F16B57" w:rsidSect="000F4C8B">
      <w:footerReference w:type="default" r:id="rId49"/>
      <w:pgSz w:w="16838" w:h="11906" w:orient="landscape" w:code="9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1ED8" w:rsidRDefault="00411ED8" w:rsidP="00C6554A">
      <w:pPr>
        <w:spacing w:before="0" w:after="0" w:line="240" w:lineRule="auto"/>
      </w:pPr>
      <w:r>
        <w:separator/>
      </w:r>
    </w:p>
  </w:endnote>
  <w:endnote w:type="continuationSeparator" w:id="0">
    <w:p w:rsidR="00411ED8" w:rsidRDefault="00411ED8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163EE" w:rsidRDefault="00ED7C4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B24713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1ED8" w:rsidRDefault="00411ED8" w:rsidP="00C6554A">
      <w:pPr>
        <w:spacing w:before="0" w:after="0" w:line="240" w:lineRule="auto"/>
      </w:pPr>
      <w:r>
        <w:separator/>
      </w:r>
    </w:p>
  </w:footnote>
  <w:footnote w:type="continuationSeparator" w:id="0">
    <w:p w:rsidR="00411ED8" w:rsidRDefault="00411ED8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2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C8B"/>
    <w:rsid w:val="000F4C8B"/>
    <w:rsid w:val="002554CD"/>
    <w:rsid w:val="00293B83"/>
    <w:rsid w:val="002B4294"/>
    <w:rsid w:val="00333D0D"/>
    <w:rsid w:val="00411ED8"/>
    <w:rsid w:val="004C049F"/>
    <w:rsid w:val="004D30E4"/>
    <w:rsid w:val="005000E2"/>
    <w:rsid w:val="006A3CE7"/>
    <w:rsid w:val="007462E7"/>
    <w:rsid w:val="007567BC"/>
    <w:rsid w:val="0085358A"/>
    <w:rsid w:val="009558B8"/>
    <w:rsid w:val="00B24713"/>
    <w:rsid w:val="00C6554A"/>
    <w:rsid w:val="00ED7C44"/>
    <w:rsid w:val="00F16B57"/>
    <w:rsid w:val="00F63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9D2F75"/>
  <w15:chartTrackingRefBased/>
  <w15:docId w15:val="{9391ABE4-9194-4B7E-B61A-4CC57BAC9D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60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1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8" Type="http://schemas.openxmlformats.org/officeDocument/2006/relationships/image" Target="media/image2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otdu\AppData\Roaming\Microsoft\Templates\Student%20report%20with%20photo.dotx" TargetMode="External"/></Relationships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photo.dotx</Template>
  <TotalTime>711</TotalTime>
  <Pages>16</Pages>
  <Words>74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Saurabh Potdukhe</dc:creator>
  <cp:keywords/>
  <dc:description/>
  <cp:lastModifiedBy>Saurabh Potdukhe</cp:lastModifiedBy>
  <cp:revision>3</cp:revision>
  <dcterms:created xsi:type="dcterms:W3CDTF">2023-10-05T17:05:00Z</dcterms:created>
  <dcterms:modified xsi:type="dcterms:W3CDTF">2023-10-06T04:56:00Z</dcterms:modified>
</cp:coreProperties>
</file>